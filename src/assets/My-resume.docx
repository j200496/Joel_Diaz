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92703" w:rsidRPr="00FD7C80" w:rsidTr="0031128E">
        <w:trPr>
          <w:trHeight w:hRule="exact" w:val="135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37398B" w:rsidRDefault="008812D5" w:rsidP="00913946">
            <w:pPr>
              <w:pStyle w:val="Ttulo"/>
              <w:rPr>
                <w:color w:val="0070C0"/>
                <w:sz w:val="52"/>
              </w:rPr>
            </w:pPr>
            <w:r w:rsidRPr="0037398B">
              <w:rPr>
                <w:color w:val="0070C0"/>
                <w:sz w:val="52"/>
              </w:rPr>
              <w:t>joel diaz peña</w:t>
            </w:r>
          </w:p>
          <w:p w:rsidR="00692703" w:rsidRDefault="00675F5A" w:rsidP="00913946">
            <w:pPr>
              <w:pStyle w:val="Informacindecontacto"/>
              <w:contextualSpacing w:val="0"/>
              <w:rPr>
                <w:rStyle w:val="Hipervnculo"/>
              </w:rPr>
            </w:pPr>
            <w:r>
              <w:rPr>
                <w:color w:val="000000" w:themeColor="text1"/>
              </w:rPr>
              <w:t xml:space="preserve">Enrique </w:t>
            </w:r>
            <w:proofErr w:type="spellStart"/>
            <w:r>
              <w:rPr>
                <w:color w:val="000000" w:themeColor="text1"/>
              </w:rPr>
              <w:t>cotubanama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street</w:t>
            </w:r>
            <w:proofErr w:type="spellEnd"/>
            <w:r>
              <w:rPr>
                <w:color w:val="000000" w:themeColor="text1"/>
              </w:rPr>
              <w:t xml:space="preserve"> #</w:t>
            </w:r>
            <w:r w:rsidR="00513FE2">
              <w:rPr>
                <w:color w:val="000000" w:themeColor="text1"/>
              </w:rPr>
              <w:t>4</w:t>
            </w:r>
            <w:r w:rsidR="008812D5" w:rsidRPr="00A918F5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calle 13 </w:t>
            </w:r>
            <w:proofErr w:type="spellStart"/>
            <w:r w:rsidR="008812D5" w:rsidRPr="00A918F5">
              <w:rPr>
                <w:color w:val="000000" w:themeColor="text1"/>
              </w:rPr>
              <w:t>Building</w:t>
            </w:r>
            <w:proofErr w:type="spellEnd"/>
            <w:r w:rsidR="008812D5" w:rsidRPr="00A918F5">
              <w:rPr>
                <w:color w:val="000000" w:themeColor="text1"/>
              </w:rPr>
              <w:t xml:space="preserve">, </w:t>
            </w:r>
            <w:proofErr w:type="spellStart"/>
            <w:r w:rsidR="008812D5" w:rsidRPr="00385820">
              <w:rPr>
                <w:color w:val="000000" w:themeColor="text1"/>
              </w:rPr>
              <w:t>apartament</w:t>
            </w:r>
            <w:proofErr w:type="spellEnd"/>
            <w:r w:rsidR="008812D5" w:rsidRPr="00A918F5">
              <w:rPr>
                <w:color w:val="000000" w:themeColor="text1"/>
              </w:rPr>
              <w:t xml:space="preserve"> #</w:t>
            </w:r>
            <w:r>
              <w:rPr>
                <w:color w:val="000000" w:themeColor="text1"/>
              </w:rPr>
              <w:t>1B</w:t>
            </w:r>
            <w:r w:rsidR="008812D5" w:rsidRPr="00A918F5">
              <w:rPr>
                <w:color w:val="000000" w:themeColor="text1"/>
              </w:rPr>
              <w:t>, Alma Rosa 1</w:t>
            </w:r>
            <w:sdt>
              <w:sdtPr>
                <w:rPr>
                  <w:color w:val="000000" w:themeColor="text1"/>
                </w:rPr>
                <w:alias w:val="Punto de división:"/>
                <w:tag w:val="Punto de división:"/>
                <w:id w:val="-1459182552"/>
                <w:placeholder>
                  <w:docPart w:val="35D2146B8730407390B7A2CBE45480FA"/>
                </w:placeholder>
                <w:temporary/>
                <w:showingPlcHdr/>
              </w:sdtPr>
              <w:sdtEndPr/>
              <w:sdtContent>
                <w:r w:rsidR="00692703" w:rsidRPr="00A918F5">
                  <w:rPr>
                    <w:color w:val="000000" w:themeColor="text1"/>
                    <w:lang w:bidi="es-ES"/>
                  </w:rPr>
                  <w:t>·</w:t>
                </w:r>
              </w:sdtContent>
            </w:sdt>
            <w:r w:rsidR="008812D5" w:rsidRPr="00A918F5">
              <w:rPr>
                <w:color w:val="000000" w:themeColor="text1"/>
              </w:rPr>
              <w:t>809-239-5461</w:t>
            </w:r>
            <w:r w:rsidR="006507AB">
              <w:rPr>
                <w:color w:val="000000" w:themeColor="text1"/>
              </w:rPr>
              <w:t>, cel. 849-357-7214</w:t>
            </w:r>
            <w:r w:rsidR="00BD3DD9">
              <w:rPr>
                <w:color w:val="000000" w:themeColor="text1"/>
              </w:rPr>
              <w:t xml:space="preserve"> </w:t>
            </w:r>
            <w:hyperlink r:id="rId7" w:history="1">
              <w:r w:rsidR="003A528E" w:rsidRPr="00AC549A">
                <w:rPr>
                  <w:rStyle w:val="Hipervnculo"/>
                </w:rPr>
                <w:t>Joeldiaz703.jd@gmail.com</w:t>
              </w:r>
            </w:hyperlink>
          </w:p>
          <w:p w:rsidR="00B865F8" w:rsidRPr="00A918F5" w:rsidRDefault="00BA1272" w:rsidP="00913946">
            <w:pPr>
              <w:pStyle w:val="Informacindecontacto"/>
              <w:contextualSpacing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  <w:r>
              <w:rPr>
                <w:color w:val="000000" w:themeColor="text1"/>
              </w:rPr>
              <w:t xml:space="preserve">: </w:t>
            </w:r>
            <w:bookmarkStart w:id="0" w:name="_GoBack"/>
            <w:bookmarkEnd w:id="0"/>
          </w:p>
          <w:p w:rsidR="00692703" w:rsidRPr="00FD7C80" w:rsidRDefault="008812D5" w:rsidP="008812D5">
            <w:pPr>
              <w:pStyle w:val="nfasisenlainformacindecontacto"/>
              <w:contextualSpacing w:val="0"/>
            </w:pPr>
            <w:r>
              <w:t>Joeldiaz703.jd@gmail.com</w:t>
            </w:r>
          </w:p>
        </w:tc>
      </w:tr>
      <w:tr w:rsidR="00343E76" w:rsidRPr="00343E76" w:rsidTr="0037398B">
        <w:trPr>
          <w:trHeight w:val="23"/>
        </w:trPr>
        <w:tc>
          <w:tcPr>
            <w:tcW w:w="9360" w:type="dxa"/>
            <w:tcMar>
              <w:top w:w="432" w:type="dxa"/>
            </w:tcMar>
          </w:tcPr>
          <w:p w:rsidR="001755A8" w:rsidRPr="00343E76" w:rsidRDefault="001755A8" w:rsidP="008812D5">
            <w:pPr>
              <w:contextualSpacing w:val="0"/>
              <w:rPr>
                <w:color w:val="000000" w:themeColor="text1"/>
              </w:rPr>
            </w:pPr>
          </w:p>
        </w:tc>
      </w:tr>
    </w:tbl>
    <w:p w:rsidR="00B865F8" w:rsidRPr="003F4A2A" w:rsidRDefault="00B865F8" w:rsidP="004E01EB">
      <w:pPr>
        <w:pStyle w:val="Ttulo1"/>
        <w:rPr>
          <w:color w:val="000000" w:themeColor="text1"/>
          <w:sz w:val="20"/>
          <w:u w:val="single"/>
        </w:rPr>
      </w:pPr>
      <w:r w:rsidRPr="003F4A2A">
        <w:rPr>
          <w:color w:val="000000" w:themeColor="text1"/>
          <w:sz w:val="20"/>
          <w:u w:val="single"/>
        </w:rPr>
        <w:t>PERSONAL INFORMATION</w:t>
      </w:r>
    </w:p>
    <w:p w:rsidR="00B865F8" w:rsidRPr="00B865F8" w:rsidRDefault="00D8397B" w:rsidP="00B865F8">
      <w:pPr>
        <w:pStyle w:val="Ttulo1"/>
        <w:numPr>
          <w:ilvl w:val="0"/>
          <w:numId w:val="32"/>
        </w:numPr>
        <w:rPr>
          <w:rFonts w:asciiTheme="minorHAnsi" w:hAnsiTheme="minorHAnsi" w:cstheme="minorHAnsi"/>
          <w:b w:val="0"/>
          <w:color w:val="000000" w:themeColor="text1"/>
          <w:sz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</w:rPr>
        <w:t>ID</w:t>
      </w:r>
      <w:r w:rsidR="00B865F8" w:rsidRPr="00B865F8">
        <w:rPr>
          <w:rFonts w:asciiTheme="minorHAnsi" w:hAnsiTheme="minorHAnsi" w:cstheme="minorHAnsi"/>
          <w:b w:val="0"/>
          <w:color w:val="000000" w:themeColor="text1"/>
          <w:sz w:val="20"/>
        </w:rPr>
        <w:t>: 223</w:t>
      </w:r>
      <w:r w:rsidR="00AC26FA">
        <w:rPr>
          <w:rFonts w:asciiTheme="minorHAnsi" w:hAnsiTheme="minorHAnsi" w:cstheme="minorHAnsi"/>
          <w:b w:val="0"/>
          <w:color w:val="000000" w:themeColor="text1"/>
          <w:sz w:val="20"/>
        </w:rPr>
        <w:t>-</w:t>
      </w:r>
      <w:r w:rsidR="00B865F8" w:rsidRPr="00B865F8">
        <w:rPr>
          <w:rFonts w:asciiTheme="minorHAnsi" w:hAnsiTheme="minorHAnsi" w:cstheme="minorHAnsi"/>
          <w:b w:val="0"/>
          <w:color w:val="000000" w:themeColor="text1"/>
          <w:sz w:val="20"/>
        </w:rPr>
        <w:t>0</w:t>
      </w:r>
      <w:r w:rsidR="00AC26FA">
        <w:rPr>
          <w:rFonts w:asciiTheme="minorHAnsi" w:hAnsiTheme="minorHAnsi" w:cstheme="minorHAnsi"/>
          <w:b w:val="0"/>
          <w:color w:val="000000" w:themeColor="text1"/>
          <w:sz w:val="20"/>
        </w:rPr>
        <w:t>1</w:t>
      </w:r>
      <w:r w:rsidR="00B865F8" w:rsidRPr="00B865F8">
        <w:rPr>
          <w:rFonts w:asciiTheme="minorHAnsi" w:hAnsiTheme="minorHAnsi" w:cstheme="minorHAnsi"/>
          <w:b w:val="0"/>
          <w:color w:val="000000" w:themeColor="text1"/>
          <w:sz w:val="20"/>
        </w:rPr>
        <w:t>09695-8</w:t>
      </w:r>
    </w:p>
    <w:p w:rsidR="00B865F8" w:rsidRPr="00B865F8" w:rsidRDefault="00B865F8" w:rsidP="00B865F8">
      <w:pPr>
        <w:pStyle w:val="Ttulo1"/>
        <w:numPr>
          <w:ilvl w:val="0"/>
          <w:numId w:val="32"/>
        </w:numPr>
        <w:rPr>
          <w:rFonts w:asciiTheme="minorHAnsi" w:hAnsiTheme="minorHAnsi" w:cstheme="minorHAnsi"/>
          <w:b w:val="0"/>
          <w:color w:val="000000" w:themeColor="text1"/>
          <w:sz w:val="20"/>
        </w:rPr>
      </w:pPr>
      <w:r w:rsidRPr="00B865F8">
        <w:rPr>
          <w:rFonts w:asciiTheme="minorHAnsi" w:hAnsiTheme="minorHAnsi" w:cstheme="minorHAnsi"/>
          <w:b w:val="0"/>
          <w:color w:val="000000" w:themeColor="text1"/>
          <w:sz w:val="20"/>
        </w:rPr>
        <w:t>date of birth june-6-1989</w:t>
      </w:r>
    </w:p>
    <w:p w:rsidR="00B865F8" w:rsidRDefault="00B865F8" w:rsidP="00B865F8">
      <w:pPr>
        <w:pStyle w:val="Ttulo1"/>
        <w:spacing w:after="0"/>
        <w:rPr>
          <w:color w:val="000000" w:themeColor="text1"/>
          <w:sz w:val="20"/>
          <w:u w:val="single"/>
        </w:rPr>
      </w:pPr>
    </w:p>
    <w:p w:rsidR="004E01EB" w:rsidRDefault="00BE70D1" w:rsidP="00B865F8">
      <w:pPr>
        <w:pStyle w:val="Ttulo1"/>
        <w:spacing w:after="0"/>
        <w:rPr>
          <w:color w:val="000000" w:themeColor="text1"/>
          <w:sz w:val="20"/>
          <w:u w:val="single"/>
        </w:rPr>
      </w:pPr>
      <w:r w:rsidRPr="00B865F8">
        <w:rPr>
          <w:color w:val="000000" w:themeColor="text1"/>
          <w:sz w:val="20"/>
          <w:u w:val="single"/>
        </w:rPr>
        <w:t>work</w:t>
      </w:r>
      <w:r w:rsidR="008812D5" w:rsidRPr="00B865F8">
        <w:rPr>
          <w:color w:val="000000" w:themeColor="text1"/>
          <w:sz w:val="20"/>
          <w:u w:val="single"/>
        </w:rPr>
        <w:t xml:space="preserve"> experience</w:t>
      </w:r>
    </w:p>
    <w:p w:rsidR="00AE56E8" w:rsidRDefault="00AE56E8" w:rsidP="00B865F8">
      <w:pPr>
        <w:pStyle w:val="Ttulo1"/>
        <w:spacing w:after="0"/>
        <w:rPr>
          <w:color w:val="000000" w:themeColor="text1"/>
          <w:sz w:val="20"/>
          <w:u w:val="single"/>
        </w:rPr>
      </w:pPr>
    </w:p>
    <w:p w:rsidR="0017516B" w:rsidRPr="003D7EDA" w:rsidRDefault="000F2623" w:rsidP="00ED6196">
      <w:pPr>
        <w:pStyle w:val="Ttulo1"/>
        <w:numPr>
          <w:ilvl w:val="0"/>
          <w:numId w:val="34"/>
        </w:numPr>
        <w:spacing w:after="0"/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D7EDA">
        <w:rPr>
          <w:rFonts w:asciiTheme="minorHAnsi" w:hAnsiTheme="minorHAnsi" w:cstheme="minorHAnsi"/>
          <w:color w:val="000000" w:themeColor="text1"/>
          <w:sz w:val="22"/>
          <w:lang w:val="en-US"/>
        </w:rPr>
        <w:t>customer care advisor february-2023, 2023- october</w:t>
      </w:r>
      <w:r w:rsidR="00AE56E8" w:rsidRPr="003D7EDA">
        <w:rPr>
          <w:rFonts w:asciiTheme="minorHAnsi" w:hAnsiTheme="minorHAnsi" w:cstheme="minorHAnsi"/>
          <w:color w:val="000000" w:themeColor="text1"/>
          <w:sz w:val="22"/>
          <w:lang w:val="en-US"/>
        </w:rPr>
        <w:t xml:space="preserve"> scotiabank gbs</w:t>
      </w:r>
    </w:p>
    <w:p w:rsidR="00AE56E8" w:rsidRPr="00AE56E8" w:rsidRDefault="00AE56E8" w:rsidP="00B865F8">
      <w:pPr>
        <w:pStyle w:val="Ttulo1"/>
        <w:spacing w:after="0"/>
        <w:rPr>
          <w:color w:val="000000" w:themeColor="text1"/>
          <w:sz w:val="20"/>
          <w:u w:val="single"/>
          <w:lang w:val="en-US"/>
        </w:rPr>
      </w:pPr>
    </w:p>
    <w:p w:rsidR="0017516B" w:rsidRPr="003D7EDA" w:rsidRDefault="0017516B" w:rsidP="00ED6196">
      <w:pPr>
        <w:pStyle w:val="Ttulo1"/>
        <w:numPr>
          <w:ilvl w:val="0"/>
          <w:numId w:val="34"/>
        </w:numPr>
        <w:spacing w:after="0"/>
        <w:rPr>
          <w:rFonts w:ascii="Calibri" w:hAnsi="Calibri" w:cs="Calibri"/>
          <w:color w:val="000000" w:themeColor="text1"/>
          <w:sz w:val="22"/>
          <w:lang w:val="en-US"/>
        </w:rPr>
      </w:pPr>
      <w:r w:rsidRPr="003D7EDA">
        <w:rPr>
          <w:rFonts w:ascii="Calibri" w:hAnsi="Calibri" w:cs="Calibri"/>
          <w:color w:val="000000" w:themeColor="text1"/>
          <w:sz w:val="22"/>
          <w:lang w:val="en-US"/>
        </w:rPr>
        <w:t>IT TECHNICAL SUPPORt—</w:t>
      </w:r>
      <w:r w:rsidR="00AE56E8" w:rsidRPr="003D7EDA">
        <w:rPr>
          <w:rFonts w:ascii="Calibri" w:hAnsi="Calibri" w:cs="Calibri"/>
          <w:color w:val="000000" w:themeColor="text1"/>
          <w:sz w:val="22"/>
          <w:lang w:val="en-US"/>
        </w:rPr>
        <w:t>august</w:t>
      </w:r>
      <w:r w:rsidRPr="003D7EDA">
        <w:rPr>
          <w:rFonts w:ascii="Calibri" w:hAnsi="Calibri" w:cs="Calibri"/>
          <w:color w:val="000000" w:themeColor="text1"/>
          <w:sz w:val="22"/>
          <w:lang w:val="en-US"/>
        </w:rPr>
        <w:t>, 2021-</w:t>
      </w:r>
      <w:r w:rsidR="00AE56E8" w:rsidRPr="003D7EDA">
        <w:rPr>
          <w:rFonts w:ascii="Calibri" w:hAnsi="Calibri" w:cs="Calibri"/>
          <w:color w:val="000000" w:themeColor="text1"/>
          <w:sz w:val="22"/>
          <w:lang w:val="en-US"/>
        </w:rPr>
        <w:t>january</w:t>
      </w:r>
      <w:r w:rsidRPr="003D7EDA">
        <w:rPr>
          <w:rFonts w:ascii="Calibri" w:hAnsi="Calibri" w:cs="Calibri"/>
          <w:color w:val="000000" w:themeColor="text1"/>
          <w:sz w:val="22"/>
          <w:lang w:val="en-US"/>
        </w:rPr>
        <w:t>, 2022--OUTPLEX</w:t>
      </w:r>
    </w:p>
    <w:p w:rsidR="00622D03" w:rsidRPr="00ED6196" w:rsidRDefault="00622D03" w:rsidP="00ED6196">
      <w:pPr>
        <w:pStyle w:val="Prrafodelista"/>
        <w:rPr>
          <w:rFonts w:asciiTheme="minorHAnsi" w:hAnsiTheme="minorHAnsi" w:cstheme="minorHAnsi"/>
          <w:smallCaps/>
          <w:color w:val="000000" w:themeColor="text1"/>
          <w:lang w:val="en-US"/>
        </w:rPr>
      </w:pPr>
    </w:p>
    <w:p w:rsidR="00AE56E8" w:rsidRPr="00ED6196" w:rsidRDefault="00AE56E8" w:rsidP="00AE56E8">
      <w:pPr>
        <w:pStyle w:val="Prrafodelista"/>
        <w:rPr>
          <w:color w:val="000000" w:themeColor="text1"/>
          <w:lang w:val="en-US"/>
        </w:rPr>
      </w:pPr>
    </w:p>
    <w:p w:rsidR="00AE56E8" w:rsidRDefault="00AE56E8" w:rsidP="00ED6196">
      <w:pPr>
        <w:pStyle w:val="Ttulo2"/>
        <w:numPr>
          <w:ilvl w:val="0"/>
          <w:numId w:val="34"/>
        </w:numPr>
        <w:rPr>
          <w:rStyle w:val="Referenciasutil"/>
          <w:b/>
          <w:color w:val="000000" w:themeColor="text1"/>
          <w:sz w:val="20"/>
          <w:lang w:val="en-US"/>
        </w:rPr>
      </w:pPr>
      <w:r>
        <w:rPr>
          <w:color w:val="000000" w:themeColor="text1"/>
          <w:sz w:val="22"/>
          <w:lang w:val="en-US"/>
        </w:rPr>
        <w:t xml:space="preserve">IT </w:t>
      </w:r>
      <w:r w:rsidRPr="00385820">
        <w:rPr>
          <w:color w:val="000000" w:themeColor="text1"/>
          <w:sz w:val="22"/>
          <w:lang w:val="en-US"/>
        </w:rPr>
        <w:t xml:space="preserve">technical support </w:t>
      </w:r>
      <w:r>
        <w:rPr>
          <w:color w:val="000000" w:themeColor="text1"/>
          <w:sz w:val="22"/>
          <w:lang w:val="en-US"/>
        </w:rPr>
        <w:t>SUPERVISOR NOVEMBER</w:t>
      </w:r>
      <w:r>
        <w:rPr>
          <w:rStyle w:val="Referenciasutil"/>
          <w:b/>
          <w:color w:val="000000" w:themeColor="text1"/>
          <w:sz w:val="20"/>
          <w:lang w:val="en-US"/>
        </w:rPr>
        <w:t>, 2017-june, 2020</w:t>
      </w:r>
    </w:p>
    <w:p w:rsidR="00AE56E8" w:rsidRPr="00AE56E8" w:rsidRDefault="00AE56E8" w:rsidP="003D7EDA">
      <w:pPr>
        <w:pStyle w:val="Ttulo2"/>
        <w:ind w:left="720"/>
        <w:rPr>
          <w:rStyle w:val="Referenciasutil"/>
          <w:smallCaps w:val="0"/>
          <w:color w:val="000000" w:themeColor="text1"/>
          <w:sz w:val="20"/>
        </w:rPr>
      </w:pPr>
      <w:r w:rsidRPr="00B865F8">
        <w:rPr>
          <w:rStyle w:val="Referenciasutil"/>
          <w:b/>
          <w:color w:val="000000" w:themeColor="text1"/>
          <w:sz w:val="20"/>
        </w:rPr>
        <w:t>direccion general de embellecimiento</w:t>
      </w:r>
    </w:p>
    <w:p w:rsidR="0017516B" w:rsidRPr="0017516B" w:rsidRDefault="0017516B" w:rsidP="0017516B">
      <w:pPr>
        <w:rPr>
          <w:lang w:val="en-US"/>
        </w:rPr>
      </w:pPr>
    </w:p>
    <w:p w:rsidR="00A918F5" w:rsidRPr="003D7EDA" w:rsidRDefault="00BE70D1" w:rsidP="00ED6196">
      <w:pPr>
        <w:pStyle w:val="Ttulo2"/>
        <w:numPr>
          <w:ilvl w:val="0"/>
          <w:numId w:val="34"/>
        </w:numPr>
        <w:spacing w:after="0"/>
        <w:rPr>
          <w:color w:val="000000" w:themeColor="text1"/>
          <w:sz w:val="28"/>
          <w:lang w:val="en-US" w:bidi="es-ES"/>
        </w:rPr>
      </w:pPr>
      <w:r w:rsidRPr="003D7EDA">
        <w:rPr>
          <w:color w:val="000000" w:themeColor="text1"/>
          <w:sz w:val="22"/>
          <w:lang w:val="en-US"/>
        </w:rPr>
        <w:t>It technical support</w:t>
      </w:r>
      <w:r w:rsidR="0017516B" w:rsidRPr="003D7EDA">
        <w:rPr>
          <w:color w:val="000000" w:themeColor="text1"/>
          <w:sz w:val="22"/>
          <w:lang w:val="en-US"/>
        </w:rPr>
        <w:t xml:space="preserve"> </w:t>
      </w:r>
      <w:r w:rsidR="00A918F5" w:rsidRPr="003D7EDA">
        <w:rPr>
          <w:color w:val="000000" w:themeColor="text1"/>
          <w:sz w:val="22"/>
          <w:lang w:val="en-US" w:bidi="es-ES"/>
        </w:rPr>
        <w:t>september</w:t>
      </w:r>
      <w:r w:rsidR="00385820" w:rsidRPr="003D7EDA">
        <w:rPr>
          <w:color w:val="000000" w:themeColor="text1"/>
          <w:sz w:val="22"/>
          <w:lang w:val="en-US" w:bidi="es-ES"/>
        </w:rPr>
        <w:t>, 2014</w:t>
      </w:r>
      <w:r w:rsidR="00C61E6E" w:rsidRPr="003D7EDA">
        <w:rPr>
          <w:color w:val="000000" w:themeColor="text1"/>
          <w:sz w:val="22"/>
          <w:lang w:val="en-US" w:bidi="es-ES"/>
        </w:rPr>
        <w:t>—november</w:t>
      </w:r>
      <w:r w:rsidR="00385820" w:rsidRPr="003D7EDA">
        <w:rPr>
          <w:color w:val="000000" w:themeColor="text1"/>
          <w:sz w:val="22"/>
          <w:lang w:val="en-US" w:bidi="es-ES"/>
        </w:rPr>
        <w:t>, 2017</w:t>
      </w:r>
    </w:p>
    <w:p w:rsidR="00ED6196" w:rsidRPr="0037398B" w:rsidRDefault="00BE70D1" w:rsidP="0037398B">
      <w:pPr>
        <w:pStyle w:val="Ttulo2"/>
        <w:ind w:left="720"/>
        <w:rPr>
          <w:b w:val="0"/>
          <w:color w:val="000000" w:themeColor="text1"/>
          <w:sz w:val="20"/>
        </w:rPr>
      </w:pPr>
      <w:r w:rsidRPr="00B865F8">
        <w:rPr>
          <w:rStyle w:val="Referenciasutil"/>
          <w:b/>
          <w:color w:val="000000" w:themeColor="text1"/>
          <w:sz w:val="20"/>
        </w:rPr>
        <w:t>direccion general de embellecimiento</w:t>
      </w:r>
    </w:p>
    <w:p w:rsidR="00DA59AA" w:rsidRPr="00D8397B" w:rsidRDefault="0031128E" w:rsidP="00B865F8">
      <w:pPr>
        <w:pStyle w:val="Ttulo1"/>
        <w:spacing w:after="0"/>
        <w:rPr>
          <w:color w:val="000000" w:themeColor="text1"/>
          <w:sz w:val="20"/>
          <w:u w:val="single"/>
          <w:lang w:val="es-MX"/>
        </w:rPr>
      </w:pPr>
      <w:r w:rsidRPr="00D8397B">
        <w:rPr>
          <w:color w:val="000000" w:themeColor="text1"/>
          <w:sz w:val="20"/>
          <w:u w:val="single"/>
          <w:lang w:val="es-MX"/>
        </w:rPr>
        <w:t>education</w:t>
      </w:r>
    </w:p>
    <w:p w:rsidR="006A14C2" w:rsidRPr="00D8397B" w:rsidRDefault="006A14C2" w:rsidP="001C1901">
      <w:pPr>
        <w:pStyle w:val="Ttulo2"/>
        <w:spacing w:after="0"/>
        <w:rPr>
          <w:rStyle w:val="Referenciasutil"/>
          <w:b/>
          <w:color w:val="000000" w:themeColor="text1"/>
          <w:lang w:val="es-MX"/>
        </w:rPr>
      </w:pPr>
      <w:r w:rsidRPr="00D8397B">
        <w:rPr>
          <w:rStyle w:val="Referenciasutil"/>
          <w:b/>
          <w:color w:val="000000" w:themeColor="text1"/>
          <w:sz w:val="22"/>
          <w:lang w:val="es-MX"/>
        </w:rPr>
        <w:t>infotep</w:t>
      </w:r>
      <w:r w:rsidR="00790356" w:rsidRPr="00D8397B">
        <w:rPr>
          <w:rStyle w:val="Referenciasutil"/>
          <w:b/>
          <w:color w:val="000000" w:themeColor="text1"/>
          <w:sz w:val="22"/>
          <w:lang w:val="es-MX"/>
        </w:rPr>
        <w:t xml:space="preserve">    </w:t>
      </w:r>
      <w:r w:rsidR="0017516B" w:rsidRPr="00D8397B">
        <w:rPr>
          <w:rStyle w:val="Referenciasutil"/>
          <w:b/>
          <w:color w:val="000000" w:themeColor="text1"/>
          <w:sz w:val="22"/>
          <w:lang w:val="es-MX"/>
        </w:rPr>
        <w:t xml:space="preserve"> </w:t>
      </w:r>
      <w:r w:rsidR="001C1901" w:rsidRPr="00D8397B">
        <w:rPr>
          <w:rStyle w:val="Referenciasutil"/>
          <w:b/>
          <w:color w:val="000000" w:themeColor="text1"/>
          <w:sz w:val="20"/>
          <w:lang w:val="es-MX"/>
        </w:rPr>
        <w:t>MARCH</w:t>
      </w:r>
      <w:r w:rsidR="0017516B" w:rsidRPr="00D8397B">
        <w:rPr>
          <w:rStyle w:val="Referenciasutil"/>
          <w:b/>
          <w:color w:val="000000" w:themeColor="text1"/>
          <w:sz w:val="20"/>
          <w:lang w:val="es-MX"/>
        </w:rPr>
        <w:t>, 2014</w:t>
      </w:r>
    </w:p>
    <w:p w:rsidR="006A14C2" w:rsidRPr="0017516B" w:rsidRDefault="0017516B" w:rsidP="001C1901">
      <w:pPr>
        <w:rPr>
          <w:rStyle w:val="Referenciasutil"/>
          <w:b w:val="0"/>
          <w:color w:val="000000" w:themeColor="text1"/>
          <w:lang w:val="en-US"/>
        </w:rPr>
      </w:pPr>
      <w:r w:rsidRPr="0017516B">
        <w:rPr>
          <w:color w:val="000000" w:themeColor="text1"/>
          <w:lang w:val="en-US"/>
        </w:rPr>
        <w:t>Office</w:t>
      </w:r>
      <w:r w:rsidR="001C1901" w:rsidRPr="0017516B">
        <w:rPr>
          <w:color w:val="000000" w:themeColor="text1"/>
          <w:lang w:val="en-US"/>
        </w:rPr>
        <w:t xml:space="preserve"> and internet program manager                                                                           </w:t>
      </w:r>
    </w:p>
    <w:p w:rsidR="006A14C2" w:rsidRPr="0017516B" w:rsidRDefault="00790356" w:rsidP="001C1901">
      <w:pPr>
        <w:pStyle w:val="Ttulo2"/>
        <w:spacing w:after="0"/>
        <w:rPr>
          <w:rStyle w:val="Referenciasutil"/>
          <w:b/>
          <w:color w:val="000000" w:themeColor="text1"/>
          <w:lang w:val="en-US"/>
        </w:rPr>
      </w:pPr>
      <w:r>
        <w:rPr>
          <w:rStyle w:val="Referenciasutil"/>
          <w:b/>
          <w:color w:val="000000" w:themeColor="text1"/>
          <w:sz w:val="22"/>
          <w:lang w:val="en-US"/>
        </w:rPr>
        <w:t xml:space="preserve">infotep    </w:t>
      </w:r>
      <w:r w:rsidR="0017516B">
        <w:rPr>
          <w:rStyle w:val="Referenciasutil"/>
          <w:b/>
          <w:color w:val="000000" w:themeColor="text1"/>
          <w:sz w:val="22"/>
          <w:lang w:val="en-US"/>
        </w:rPr>
        <w:t xml:space="preserve"> </w:t>
      </w:r>
      <w:r w:rsidR="006A14C2" w:rsidRPr="0017516B">
        <w:rPr>
          <w:rStyle w:val="Referenciasutil"/>
          <w:b/>
          <w:color w:val="000000" w:themeColor="text1"/>
          <w:sz w:val="20"/>
          <w:lang w:val="en-US"/>
        </w:rPr>
        <w:t>july</w:t>
      </w:r>
      <w:r w:rsidR="0017516B" w:rsidRPr="0017516B">
        <w:rPr>
          <w:rStyle w:val="Referenciasutil"/>
          <w:b/>
          <w:color w:val="000000" w:themeColor="text1"/>
          <w:sz w:val="20"/>
          <w:lang w:val="en-US"/>
        </w:rPr>
        <w:t>, 2015</w:t>
      </w:r>
    </w:p>
    <w:p w:rsidR="001C1901" w:rsidRPr="00D8397B" w:rsidRDefault="0017516B" w:rsidP="001C1901">
      <w:pPr>
        <w:rPr>
          <w:color w:val="000000" w:themeColor="text1"/>
          <w:sz w:val="24"/>
          <w:lang w:val="es-MX"/>
        </w:rPr>
      </w:pPr>
      <w:proofErr w:type="spellStart"/>
      <w:r w:rsidRPr="00D8397B">
        <w:rPr>
          <w:color w:val="000000" w:themeColor="text1"/>
          <w:sz w:val="24"/>
          <w:lang w:val="es-MX"/>
        </w:rPr>
        <w:t>Improvement</w:t>
      </w:r>
      <w:proofErr w:type="spellEnd"/>
      <w:r w:rsidR="006A14C2" w:rsidRPr="00D8397B">
        <w:rPr>
          <w:color w:val="000000" w:themeColor="text1"/>
          <w:sz w:val="24"/>
          <w:lang w:val="es-MX"/>
        </w:rPr>
        <w:t xml:space="preserve"> and </w:t>
      </w:r>
      <w:proofErr w:type="spellStart"/>
      <w:r w:rsidR="006A14C2" w:rsidRPr="00D8397B">
        <w:rPr>
          <w:color w:val="000000" w:themeColor="text1"/>
          <w:sz w:val="24"/>
          <w:lang w:val="es-MX"/>
        </w:rPr>
        <w:t>leadership</w:t>
      </w:r>
      <w:proofErr w:type="spellEnd"/>
      <w:r w:rsidR="006A14C2" w:rsidRPr="00D8397B">
        <w:rPr>
          <w:color w:val="000000" w:themeColor="text1"/>
          <w:sz w:val="24"/>
          <w:lang w:val="es-MX"/>
        </w:rPr>
        <w:t xml:space="preserve"> </w:t>
      </w:r>
      <w:proofErr w:type="spellStart"/>
      <w:r w:rsidR="006A14C2" w:rsidRPr="00D8397B">
        <w:rPr>
          <w:color w:val="000000" w:themeColor="text1"/>
          <w:sz w:val="24"/>
          <w:lang w:val="es-MX"/>
        </w:rPr>
        <w:t>techniques</w:t>
      </w:r>
      <w:proofErr w:type="spellEnd"/>
      <w:r w:rsidRPr="00D8397B">
        <w:rPr>
          <w:color w:val="000000" w:themeColor="text1"/>
          <w:sz w:val="24"/>
          <w:lang w:val="es-MX"/>
        </w:rPr>
        <w:t xml:space="preserve"> </w:t>
      </w:r>
    </w:p>
    <w:p w:rsidR="0037398B" w:rsidRPr="0037398B" w:rsidRDefault="0037398B" w:rsidP="001C1901">
      <w:pPr>
        <w:rPr>
          <w:b/>
          <w:color w:val="000000" w:themeColor="text1"/>
          <w:sz w:val="24"/>
          <w:lang w:val="es-MX"/>
        </w:rPr>
      </w:pPr>
      <w:r w:rsidRPr="0037398B">
        <w:rPr>
          <w:b/>
          <w:color w:val="000000" w:themeColor="text1"/>
          <w:sz w:val="24"/>
          <w:lang w:val="es-MX"/>
        </w:rPr>
        <w:t>ITLA (instituto técnico las Américas)</w:t>
      </w:r>
      <w:r>
        <w:rPr>
          <w:b/>
          <w:color w:val="000000" w:themeColor="text1"/>
          <w:sz w:val="24"/>
          <w:lang w:val="es-MX"/>
        </w:rPr>
        <w:t xml:space="preserve"> 2024</w:t>
      </w:r>
    </w:p>
    <w:p w:rsidR="0037398B" w:rsidRDefault="0037398B" w:rsidP="001C1901">
      <w:pPr>
        <w:rPr>
          <w:color w:val="000000" w:themeColor="text1"/>
          <w:sz w:val="24"/>
          <w:lang w:val="es-MX"/>
        </w:rPr>
      </w:pPr>
      <w:r w:rsidRPr="0037398B">
        <w:rPr>
          <w:color w:val="000000" w:themeColor="text1"/>
          <w:sz w:val="24"/>
          <w:lang w:val="es-MX"/>
        </w:rPr>
        <w:t>SQL server</w:t>
      </w:r>
    </w:p>
    <w:p w:rsidR="0037398B" w:rsidRPr="0037398B" w:rsidRDefault="0037398B" w:rsidP="0037398B">
      <w:pPr>
        <w:rPr>
          <w:b/>
          <w:color w:val="000000" w:themeColor="text1"/>
          <w:sz w:val="24"/>
          <w:lang w:val="es-MX"/>
        </w:rPr>
      </w:pPr>
      <w:r w:rsidRPr="0037398B">
        <w:rPr>
          <w:b/>
          <w:color w:val="000000" w:themeColor="text1"/>
          <w:sz w:val="24"/>
          <w:lang w:val="es-MX"/>
        </w:rPr>
        <w:t>ITLA (instituto técnico las Américas)</w:t>
      </w:r>
      <w:r>
        <w:rPr>
          <w:b/>
          <w:color w:val="000000" w:themeColor="text1"/>
          <w:sz w:val="24"/>
          <w:lang w:val="es-MX"/>
        </w:rPr>
        <w:t xml:space="preserve"> 2025</w:t>
      </w:r>
    </w:p>
    <w:p w:rsidR="0037398B" w:rsidRDefault="0037398B" w:rsidP="001C1901">
      <w:pPr>
        <w:rPr>
          <w:color w:val="000000" w:themeColor="text1"/>
          <w:sz w:val="24"/>
          <w:lang w:val="es-MX"/>
        </w:rPr>
      </w:pPr>
      <w:proofErr w:type="spellStart"/>
      <w:r>
        <w:rPr>
          <w:color w:val="000000" w:themeColor="text1"/>
          <w:sz w:val="24"/>
          <w:lang w:val="es-MX"/>
        </w:rPr>
        <w:t>Javascript</w:t>
      </w:r>
      <w:proofErr w:type="spellEnd"/>
      <w:r>
        <w:rPr>
          <w:color w:val="000000" w:themeColor="text1"/>
          <w:sz w:val="24"/>
          <w:lang w:val="es-MX"/>
        </w:rPr>
        <w:t xml:space="preserve"> web </w:t>
      </w:r>
      <w:proofErr w:type="spellStart"/>
      <w:r>
        <w:rPr>
          <w:color w:val="000000" w:themeColor="text1"/>
          <w:sz w:val="24"/>
          <w:lang w:val="es-MX"/>
        </w:rPr>
        <w:t>developement</w:t>
      </w:r>
      <w:proofErr w:type="spellEnd"/>
    </w:p>
    <w:p w:rsidR="0037398B" w:rsidRPr="0037398B" w:rsidRDefault="0037398B" w:rsidP="0037398B">
      <w:pPr>
        <w:rPr>
          <w:b/>
          <w:color w:val="000000" w:themeColor="text1"/>
          <w:sz w:val="24"/>
          <w:lang w:val="es-MX"/>
        </w:rPr>
      </w:pPr>
      <w:r w:rsidRPr="0037398B">
        <w:rPr>
          <w:b/>
          <w:color w:val="000000" w:themeColor="text1"/>
          <w:sz w:val="24"/>
          <w:lang w:val="es-MX"/>
        </w:rPr>
        <w:t>ITLA (instituto técnico las Américas)</w:t>
      </w:r>
      <w:r>
        <w:rPr>
          <w:b/>
          <w:color w:val="000000" w:themeColor="text1"/>
          <w:sz w:val="24"/>
          <w:lang w:val="es-MX"/>
        </w:rPr>
        <w:t xml:space="preserve"> 2025</w:t>
      </w:r>
    </w:p>
    <w:p w:rsidR="0037398B" w:rsidRPr="0037398B" w:rsidRDefault="0037398B" w:rsidP="0037398B">
      <w:pPr>
        <w:rPr>
          <w:color w:val="000000" w:themeColor="text1"/>
          <w:sz w:val="24"/>
          <w:lang w:val="en-US"/>
        </w:rPr>
      </w:pPr>
      <w:r w:rsidRPr="0037398B">
        <w:rPr>
          <w:color w:val="000000" w:themeColor="text1"/>
          <w:sz w:val="24"/>
          <w:lang w:val="en-US"/>
        </w:rPr>
        <w:t>Front end development with Angular</w:t>
      </w:r>
    </w:p>
    <w:p w:rsidR="0037398B" w:rsidRPr="00D8397B" w:rsidRDefault="0037398B" w:rsidP="001C1901">
      <w:pPr>
        <w:rPr>
          <w:b/>
          <w:color w:val="000000" w:themeColor="text1"/>
          <w:sz w:val="24"/>
          <w:lang w:val="en-US"/>
        </w:rPr>
      </w:pPr>
      <w:r w:rsidRPr="00D8397B">
        <w:rPr>
          <w:b/>
          <w:color w:val="000000" w:themeColor="text1"/>
          <w:sz w:val="24"/>
          <w:lang w:val="en-US"/>
        </w:rPr>
        <w:t>Cisco Networking Academy 2025</w:t>
      </w:r>
    </w:p>
    <w:p w:rsidR="0037398B" w:rsidRPr="0037398B" w:rsidRDefault="00D8397B" w:rsidP="001C1901">
      <w:pPr>
        <w:rPr>
          <w:color w:val="000000" w:themeColor="text1"/>
          <w:sz w:val="24"/>
          <w:lang w:val="es-MX"/>
        </w:rPr>
      </w:pPr>
      <w:proofErr w:type="spellStart"/>
      <w:r>
        <w:rPr>
          <w:color w:val="000000" w:themeColor="text1"/>
          <w:sz w:val="24"/>
          <w:lang w:val="es-MX"/>
        </w:rPr>
        <w:t>Ethical</w:t>
      </w:r>
      <w:proofErr w:type="spellEnd"/>
      <w:r>
        <w:rPr>
          <w:color w:val="000000" w:themeColor="text1"/>
          <w:sz w:val="24"/>
          <w:lang w:val="es-MX"/>
        </w:rPr>
        <w:t xml:space="preserve"> Hacker</w:t>
      </w:r>
    </w:p>
    <w:p w:rsidR="0017516B" w:rsidRPr="0037398B" w:rsidRDefault="0017516B" w:rsidP="001C1901">
      <w:pPr>
        <w:rPr>
          <w:b/>
          <w:color w:val="000000" w:themeColor="text1"/>
          <w:lang w:val="es-MX"/>
        </w:rPr>
      </w:pPr>
      <w:r w:rsidRPr="0037398B">
        <w:rPr>
          <w:b/>
          <w:color w:val="000000" w:themeColor="text1"/>
          <w:lang w:val="es-MX"/>
        </w:rPr>
        <w:t>UNIVERSIDAD ABIERTA PARA ADULTOS (UAPA)</w:t>
      </w:r>
    </w:p>
    <w:p w:rsidR="00ED6196" w:rsidRPr="0037398B" w:rsidRDefault="0017516B" w:rsidP="0037398B">
      <w:pPr>
        <w:rPr>
          <w:color w:val="auto"/>
          <w:lang w:val="en-US"/>
        </w:rPr>
      </w:pPr>
      <w:r w:rsidRPr="00CA38F5">
        <w:rPr>
          <w:color w:val="auto"/>
          <w:lang w:val="en-US"/>
        </w:rPr>
        <w:t xml:space="preserve">Software Engineering </w:t>
      </w:r>
      <w:r w:rsidR="0037398B">
        <w:rPr>
          <w:color w:val="auto"/>
          <w:lang w:val="en-US"/>
        </w:rPr>
        <w:t>11</w:t>
      </w:r>
      <w:r w:rsidR="0037398B" w:rsidRPr="0037398B">
        <w:rPr>
          <w:color w:val="auto"/>
          <w:vertAlign w:val="superscript"/>
          <w:lang w:val="en-US"/>
        </w:rPr>
        <w:t>th</w:t>
      </w:r>
      <w:r w:rsidR="0037398B">
        <w:rPr>
          <w:color w:val="auto"/>
          <w:lang w:val="en-US"/>
        </w:rPr>
        <w:t xml:space="preserve"> trimester</w:t>
      </w:r>
    </w:p>
    <w:p w:rsidR="00ED6196" w:rsidRDefault="0037398B" w:rsidP="00ED6196">
      <w:pPr>
        <w:pStyle w:val="Ttulo1"/>
        <w:spacing w:after="0"/>
        <w:rPr>
          <w:color w:val="000000" w:themeColor="text1"/>
          <w:sz w:val="20"/>
          <w:u w:val="single"/>
          <w:lang w:val="en-US"/>
        </w:rPr>
      </w:pPr>
      <w:r>
        <w:rPr>
          <w:color w:val="000000" w:themeColor="text1"/>
          <w:sz w:val="20"/>
          <w:u w:val="single"/>
          <w:lang w:val="en-US"/>
        </w:rPr>
        <w:t>Skills</w:t>
      </w:r>
    </w:p>
    <w:p w:rsidR="00ED6196" w:rsidRDefault="00ED6196" w:rsidP="00ED6196">
      <w:pPr>
        <w:pStyle w:val="Ttulo1"/>
        <w:numPr>
          <w:ilvl w:val="0"/>
          <w:numId w:val="35"/>
        </w:numPr>
        <w:spacing w:after="0"/>
        <w:rPr>
          <w:rFonts w:ascii="Calibri" w:hAnsi="Calibri" w:cs="Calibri"/>
          <w:b w:val="0"/>
          <w:color w:val="auto"/>
          <w:sz w:val="18"/>
          <w:lang w:val="en-US"/>
        </w:rPr>
      </w:pPr>
      <w:r>
        <w:rPr>
          <w:rFonts w:ascii="Calibri" w:hAnsi="Calibri" w:cs="Calibri"/>
          <w:b w:val="0"/>
          <w:color w:val="auto"/>
          <w:sz w:val="18"/>
          <w:lang w:val="en-US"/>
        </w:rPr>
        <w:t>C# .net Asp</w:t>
      </w:r>
      <w:r w:rsidR="0037398B">
        <w:rPr>
          <w:rFonts w:ascii="Calibri" w:hAnsi="Calibri" w:cs="Calibri"/>
          <w:b w:val="0"/>
          <w:color w:val="auto"/>
          <w:sz w:val="18"/>
          <w:lang w:val="en-US"/>
        </w:rPr>
        <w:t xml:space="preserve"> .</w:t>
      </w:r>
      <w:r>
        <w:rPr>
          <w:rFonts w:ascii="Calibri" w:hAnsi="Calibri" w:cs="Calibri"/>
          <w:b w:val="0"/>
          <w:color w:val="auto"/>
          <w:sz w:val="18"/>
          <w:lang w:val="en-US"/>
        </w:rPr>
        <w:t>net</w:t>
      </w:r>
      <w:r w:rsidR="003D7EDA">
        <w:rPr>
          <w:rFonts w:ascii="Calibri" w:hAnsi="Calibri" w:cs="Calibri"/>
          <w:b w:val="0"/>
          <w:color w:val="auto"/>
          <w:sz w:val="18"/>
          <w:lang w:val="en-US"/>
        </w:rPr>
        <w:t>, windows form</w:t>
      </w:r>
    </w:p>
    <w:p w:rsidR="00ED6196" w:rsidRPr="0037398B" w:rsidRDefault="00ED6196" w:rsidP="00ED6196">
      <w:pPr>
        <w:pStyle w:val="Ttulo1"/>
        <w:numPr>
          <w:ilvl w:val="0"/>
          <w:numId w:val="35"/>
        </w:numPr>
        <w:spacing w:after="0"/>
        <w:rPr>
          <w:rFonts w:ascii="Calibri" w:hAnsi="Calibri" w:cs="Calibri"/>
          <w:b w:val="0"/>
          <w:color w:val="auto"/>
          <w:sz w:val="18"/>
          <w:lang w:val="en-US"/>
        </w:rPr>
      </w:pPr>
      <w:r w:rsidRPr="00ED6196">
        <w:rPr>
          <w:rFonts w:asciiTheme="minorHAnsi" w:hAnsiTheme="minorHAnsi" w:cstheme="minorHAnsi"/>
          <w:b w:val="0"/>
          <w:color w:val="auto"/>
          <w:sz w:val="18"/>
          <w:szCs w:val="23"/>
          <w:shd w:val="clear" w:color="auto" w:fill="FFFFFF"/>
          <w:lang w:val="en-US"/>
        </w:rPr>
        <w:t>SQL Server </w:t>
      </w:r>
    </w:p>
    <w:p w:rsidR="0037398B" w:rsidRPr="00ED6196" w:rsidRDefault="0037398B" w:rsidP="00ED6196">
      <w:pPr>
        <w:pStyle w:val="Ttulo1"/>
        <w:numPr>
          <w:ilvl w:val="0"/>
          <w:numId w:val="35"/>
        </w:numPr>
        <w:spacing w:after="0"/>
        <w:rPr>
          <w:rFonts w:ascii="Calibri" w:hAnsi="Calibri" w:cs="Calibri"/>
          <w:b w:val="0"/>
          <w:color w:val="auto"/>
          <w:sz w:val="18"/>
          <w:lang w:val="en-US"/>
        </w:rPr>
      </w:pPr>
      <w:r>
        <w:rPr>
          <w:rFonts w:asciiTheme="minorHAnsi" w:hAnsiTheme="minorHAnsi" w:cstheme="minorHAnsi"/>
          <w:b w:val="0"/>
          <w:color w:val="auto"/>
          <w:sz w:val="18"/>
          <w:szCs w:val="23"/>
          <w:shd w:val="clear" w:color="auto" w:fill="FFFFFF"/>
          <w:lang w:val="en-US"/>
        </w:rPr>
        <w:t>HTML, CSS, BOOSTRAP</w:t>
      </w:r>
    </w:p>
    <w:p w:rsidR="00AB2D0A" w:rsidRDefault="00AB2D0A" w:rsidP="0017516B">
      <w:pPr>
        <w:pStyle w:val="Ttulo1"/>
        <w:numPr>
          <w:ilvl w:val="0"/>
          <w:numId w:val="35"/>
        </w:numPr>
        <w:spacing w:after="0"/>
        <w:rPr>
          <w:rFonts w:ascii="Calibri" w:hAnsi="Calibri" w:cs="Calibri"/>
          <w:b w:val="0"/>
          <w:color w:val="000000" w:themeColor="text1"/>
          <w:sz w:val="18"/>
          <w:lang w:val="en-US"/>
        </w:rPr>
      </w:pPr>
      <w:r>
        <w:rPr>
          <w:rFonts w:ascii="Calibri" w:hAnsi="Calibri" w:cs="Calibri"/>
          <w:b w:val="0"/>
          <w:color w:val="000000" w:themeColor="text1"/>
          <w:sz w:val="18"/>
          <w:lang w:val="en-US"/>
        </w:rPr>
        <w:t>english fully bilingual</w:t>
      </w:r>
    </w:p>
    <w:p w:rsidR="003D7EDA" w:rsidRDefault="003D7EDA" w:rsidP="003D7EDA">
      <w:pPr>
        <w:pStyle w:val="Ttulo1"/>
        <w:spacing w:after="0"/>
        <w:rPr>
          <w:rFonts w:ascii="Calibri" w:hAnsi="Calibri" w:cs="Calibri"/>
          <w:b w:val="0"/>
          <w:color w:val="000000" w:themeColor="text1"/>
          <w:sz w:val="18"/>
          <w:lang w:val="en-US"/>
        </w:rPr>
      </w:pPr>
    </w:p>
    <w:p w:rsidR="003D7EDA" w:rsidRPr="003D7EDA" w:rsidRDefault="003D7EDA" w:rsidP="003D7EDA">
      <w:pPr>
        <w:pStyle w:val="Ttulo1"/>
        <w:spacing w:after="0"/>
        <w:rPr>
          <w:rFonts w:ascii="Calibri" w:hAnsi="Calibri" w:cs="Calibri"/>
          <w:b w:val="0"/>
          <w:color w:val="000000" w:themeColor="text1"/>
          <w:sz w:val="18"/>
          <w:lang w:val="en-US"/>
        </w:rPr>
      </w:pPr>
    </w:p>
    <w:p w:rsidR="00F12E5E" w:rsidRDefault="001B048A" w:rsidP="00F12E5E">
      <w:pPr>
        <w:pStyle w:val="Ttulo1"/>
        <w:rPr>
          <w:sz w:val="20"/>
          <w:u w:val="single"/>
        </w:rPr>
      </w:pPr>
      <w:r w:rsidRPr="00B865F8">
        <w:rPr>
          <w:sz w:val="20"/>
          <w:u w:val="single"/>
        </w:rPr>
        <w:t>reference</w:t>
      </w:r>
    </w:p>
    <w:p w:rsidR="003D7EDA" w:rsidRPr="00B865F8" w:rsidRDefault="003D7EDA" w:rsidP="00F12E5E">
      <w:pPr>
        <w:pStyle w:val="Ttulo1"/>
        <w:rPr>
          <w:sz w:val="20"/>
          <w:u w:val="single"/>
        </w:rPr>
      </w:pPr>
    </w:p>
    <w:p w:rsidR="001B048A" w:rsidRPr="00F12E5E" w:rsidRDefault="00385820" w:rsidP="00F12E5E">
      <w:pPr>
        <w:pStyle w:val="Ttulo1"/>
        <w:numPr>
          <w:ilvl w:val="0"/>
          <w:numId w:val="30"/>
        </w:numPr>
        <w:rPr>
          <w:sz w:val="24"/>
        </w:rPr>
      </w:pPr>
      <w:r>
        <w:rPr>
          <w:rFonts w:asciiTheme="minorHAnsi" w:hAnsiTheme="minorHAnsi" w:cstheme="minorHAnsi"/>
          <w:sz w:val="20"/>
        </w:rPr>
        <w:t>juan perdomo</w:t>
      </w:r>
      <w:r w:rsidR="001B048A" w:rsidRPr="00F12E5E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="00F12E5E" w:rsidRPr="00F12E5E">
        <w:rPr>
          <w:rFonts w:asciiTheme="minorHAnsi" w:hAnsiTheme="minorHAnsi" w:cstheme="minorHAnsi"/>
          <w:sz w:val="20"/>
        </w:rPr>
        <w:t>(</w:t>
      </w:r>
      <w:r>
        <w:rPr>
          <w:rFonts w:asciiTheme="minorHAnsi" w:hAnsiTheme="minorHAnsi" w:cstheme="minorHAnsi"/>
          <w:sz w:val="20"/>
        </w:rPr>
        <w:t>809-421-4400</w:t>
      </w:r>
      <w:r w:rsidR="00F12E5E" w:rsidRPr="00F12E5E">
        <w:rPr>
          <w:rFonts w:asciiTheme="minorHAnsi" w:hAnsiTheme="minorHAnsi" w:cstheme="minorHAnsi"/>
          <w:sz w:val="20"/>
        </w:rPr>
        <w:t>)</w:t>
      </w:r>
    </w:p>
    <w:p w:rsidR="001B048A" w:rsidRDefault="001B048A" w:rsidP="00F12E5E">
      <w:pPr>
        <w:pStyle w:val="Ttulo1"/>
        <w:numPr>
          <w:ilvl w:val="0"/>
          <w:numId w:val="30"/>
        </w:numPr>
        <w:rPr>
          <w:rFonts w:asciiTheme="minorHAnsi" w:hAnsiTheme="minorHAnsi" w:cstheme="minorHAnsi"/>
          <w:sz w:val="20"/>
        </w:rPr>
      </w:pPr>
      <w:r w:rsidRPr="00F12E5E">
        <w:rPr>
          <w:rFonts w:asciiTheme="minorHAnsi" w:hAnsiTheme="minorHAnsi" w:cstheme="minorHAnsi"/>
          <w:sz w:val="20"/>
        </w:rPr>
        <w:t xml:space="preserve">alexandra dominguez: </w:t>
      </w:r>
      <w:r w:rsidR="00F12E5E" w:rsidRPr="00F12E5E">
        <w:rPr>
          <w:rFonts w:asciiTheme="minorHAnsi" w:hAnsiTheme="minorHAnsi" w:cstheme="minorHAnsi"/>
          <w:sz w:val="20"/>
        </w:rPr>
        <w:t xml:space="preserve">  (</w:t>
      </w:r>
      <w:r w:rsidRPr="00F12E5E">
        <w:rPr>
          <w:rFonts w:asciiTheme="minorHAnsi" w:hAnsiTheme="minorHAnsi" w:cstheme="minorHAnsi"/>
          <w:sz w:val="20"/>
        </w:rPr>
        <w:t>809-610-4409</w:t>
      </w:r>
      <w:r w:rsidR="00F12E5E" w:rsidRPr="00F12E5E">
        <w:rPr>
          <w:rFonts w:asciiTheme="minorHAnsi" w:hAnsiTheme="minorHAnsi" w:cstheme="minorHAnsi"/>
          <w:sz w:val="20"/>
        </w:rPr>
        <w:t>)</w:t>
      </w:r>
    </w:p>
    <w:p w:rsidR="003E697C" w:rsidRPr="00F12E5E" w:rsidRDefault="003E697C" w:rsidP="00F12E5E">
      <w:pPr>
        <w:pStyle w:val="Ttulo1"/>
        <w:numPr>
          <w:ilvl w:val="0"/>
          <w:numId w:val="30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ana yovanka ortega:   (809-420-5262)</w:t>
      </w:r>
    </w:p>
    <w:sectPr w:rsidR="003E697C" w:rsidRPr="00F12E5E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702" w:rsidRDefault="000E0702" w:rsidP="0068194B">
      <w:r>
        <w:separator/>
      </w:r>
    </w:p>
    <w:p w:rsidR="000E0702" w:rsidRDefault="000E0702"/>
    <w:p w:rsidR="000E0702" w:rsidRDefault="000E0702"/>
  </w:endnote>
  <w:endnote w:type="continuationSeparator" w:id="0">
    <w:p w:rsidR="000E0702" w:rsidRDefault="000E0702" w:rsidP="0068194B">
      <w:r>
        <w:continuationSeparator/>
      </w:r>
    </w:p>
    <w:p w:rsidR="000E0702" w:rsidRDefault="000E0702"/>
    <w:p w:rsidR="000E0702" w:rsidRDefault="000E0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36483E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="002B2958"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37398B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702" w:rsidRDefault="000E0702" w:rsidP="0068194B">
      <w:r>
        <w:separator/>
      </w:r>
    </w:p>
    <w:p w:rsidR="000E0702" w:rsidRDefault="000E0702"/>
    <w:p w:rsidR="000E0702" w:rsidRDefault="000E0702"/>
  </w:footnote>
  <w:footnote w:type="continuationSeparator" w:id="0">
    <w:p w:rsidR="000E0702" w:rsidRDefault="000E0702" w:rsidP="0068194B">
      <w:r>
        <w:continuationSeparator/>
      </w:r>
    </w:p>
    <w:p w:rsidR="000E0702" w:rsidRDefault="000E0702"/>
    <w:p w:rsidR="000E0702" w:rsidRDefault="000E070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0E0702" w:rsidP="005A1B10">
    <w:pPr>
      <w:pStyle w:val="Encabezado"/>
    </w:pPr>
    <w:r>
      <w:rPr>
        <w:noProof/>
        <w:lang w:val="es-DO" w:eastAsia="es-DO"/>
      </w:rPr>
      <w:pict>
        <v:line id="Conector recto 5" o:spid="_x0000_s2049" alt="Línea de división de encabezado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E75B9D"/>
    <w:multiLevelType w:val="hybridMultilevel"/>
    <w:tmpl w:val="A4E2259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233937"/>
    <w:multiLevelType w:val="hybridMultilevel"/>
    <w:tmpl w:val="6A247F8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66253E"/>
    <w:multiLevelType w:val="hybridMultilevel"/>
    <w:tmpl w:val="F21A559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B74522"/>
    <w:multiLevelType w:val="hybridMultilevel"/>
    <w:tmpl w:val="BED0D5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337B3F"/>
    <w:multiLevelType w:val="hybridMultilevel"/>
    <w:tmpl w:val="024EB10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685F0B"/>
    <w:multiLevelType w:val="hybridMultilevel"/>
    <w:tmpl w:val="F17A5B7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18765D"/>
    <w:multiLevelType w:val="hybridMultilevel"/>
    <w:tmpl w:val="5D74BA6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6319B"/>
    <w:multiLevelType w:val="hybridMultilevel"/>
    <w:tmpl w:val="874843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667BA"/>
    <w:multiLevelType w:val="hybridMultilevel"/>
    <w:tmpl w:val="16A4D42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D420C"/>
    <w:multiLevelType w:val="hybridMultilevel"/>
    <w:tmpl w:val="25BAC2F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26585"/>
    <w:multiLevelType w:val="hybridMultilevel"/>
    <w:tmpl w:val="DAC2F48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D1C39"/>
    <w:multiLevelType w:val="hybridMultilevel"/>
    <w:tmpl w:val="E3C2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77F89"/>
    <w:multiLevelType w:val="hybridMultilevel"/>
    <w:tmpl w:val="05CCD4D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55B51"/>
    <w:multiLevelType w:val="hybridMultilevel"/>
    <w:tmpl w:val="F612A9B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6220B"/>
    <w:multiLevelType w:val="hybridMultilevel"/>
    <w:tmpl w:val="9394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1ED"/>
    <w:multiLevelType w:val="hybridMultilevel"/>
    <w:tmpl w:val="8A04240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84B87"/>
    <w:multiLevelType w:val="hybridMultilevel"/>
    <w:tmpl w:val="83BC5B1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069F0"/>
    <w:multiLevelType w:val="hybridMultilevel"/>
    <w:tmpl w:val="CDDCF7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A6C95"/>
    <w:multiLevelType w:val="hybridMultilevel"/>
    <w:tmpl w:val="A70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3"/>
  </w:num>
  <w:num w:numId="7">
    <w:abstractNumId w:val="19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8"/>
  </w:num>
  <w:num w:numId="17">
    <w:abstractNumId w:val="33"/>
  </w:num>
  <w:num w:numId="18">
    <w:abstractNumId w:val="25"/>
  </w:num>
  <w:num w:numId="19">
    <w:abstractNumId w:val="22"/>
  </w:num>
  <w:num w:numId="20">
    <w:abstractNumId w:val="11"/>
  </w:num>
  <w:num w:numId="21">
    <w:abstractNumId w:val="31"/>
  </w:num>
  <w:num w:numId="22">
    <w:abstractNumId w:val="12"/>
  </w:num>
  <w:num w:numId="23">
    <w:abstractNumId w:val="26"/>
  </w:num>
  <w:num w:numId="24">
    <w:abstractNumId w:val="14"/>
  </w:num>
  <w:num w:numId="25">
    <w:abstractNumId w:val="24"/>
  </w:num>
  <w:num w:numId="26">
    <w:abstractNumId w:val="10"/>
  </w:num>
  <w:num w:numId="27">
    <w:abstractNumId w:val="23"/>
  </w:num>
  <w:num w:numId="28">
    <w:abstractNumId w:val="16"/>
  </w:num>
  <w:num w:numId="29">
    <w:abstractNumId w:val="32"/>
  </w:num>
  <w:num w:numId="30">
    <w:abstractNumId w:val="15"/>
  </w:num>
  <w:num w:numId="31">
    <w:abstractNumId w:val="28"/>
  </w:num>
  <w:num w:numId="32">
    <w:abstractNumId w:val="29"/>
  </w:num>
  <w:num w:numId="33">
    <w:abstractNumId w:val="30"/>
  </w:num>
  <w:num w:numId="34">
    <w:abstractNumId w:val="2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2D5"/>
    <w:rsid w:val="000001EF"/>
    <w:rsid w:val="00007322"/>
    <w:rsid w:val="00007728"/>
    <w:rsid w:val="00024584"/>
    <w:rsid w:val="00024730"/>
    <w:rsid w:val="00035E2D"/>
    <w:rsid w:val="00055E95"/>
    <w:rsid w:val="0007021F"/>
    <w:rsid w:val="000937ED"/>
    <w:rsid w:val="000A62DA"/>
    <w:rsid w:val="000B2BA5"/>
    <w:rsid w:val="000E0702"/>
    <w:rsid w:val="000F2623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16B"/>
    <w:rsid w:val="001755A8"/>
    <w:rsid w:val="0018049E"/>
    <w:rsid w:val="00184014"/>
    <w:rsid w:val="00192008"/>
    <w:rsid w:val="0019522F"/>
    <w:rsid w:val="001B048A"/>
    <w:rsid w:val="001C0E68"/>
    <w:rsid w:val="001C1901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699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128E"/>
    <w:rsid w:val="00313CA9"/>
    <w:rsid w:val="00316DFF"/>
    <w:rsid w:val="00325B57"/>
    <w:rsid w:val="00336056"/>
    <w:rsid w:val="00343E76"/>
    <w:rsid w:val="00350C69"/>
    <w:rsid w:val="003544E1"/>
    <w:rsid w:val="0036483E"/>
    <w:rsid w:val="00366398"/>
    <w:rsid w:val="0037398B"/>
    <w:rsid w:val="00385820"/>
    <w:rsid w:val="003A0632"/>
    <w:rsid w:val="003A30E5"/>
    <w:rsid w:val="003A528E"/>
    <w:rsid w:val="003A6ADF"/>
    <w:rsid w:val="003B5928"/>
    <w:rsid w:val="003D380F"/>
    <w:rsid w:val="003D7EDA"/>
    <w:rsid w:val="003E160D"/>
    <w:rsid w:val="003E697C"/>
    <w:rsid w:val="003F1D5F"/>
    <w:rsid w:val="003F4A2A"/>
    <w:rsid w:val="003F61B7"/>
    <w:rsid w:val="004038F6"/>
    <w:rsid w:val="00405128"/>
    <w:rsid w:val="00406CFF"/>
    <w:rsid w:val="00416B25"/>
    <w:rsid w:val="00420592"/>
    <w:rsid w:val="004319E0"/>
    <w:rsid w:val="00436EE7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598"/>
    <w:rsid w:val="004E4D40"/>
    <w:rsid w:val="004F19F5"/>
    <w:rsid w:val="00510392"/>
    <w:rsid w:val="00513E2A"/>
    <w:rsid w:val="00513FE2"/>
    <w:rsid w:val="00566A35"/>
    <w:rsid w:val="0056701E"/>
    <w:rsid w:val="00570BB9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2D03"/>
    <w:rsid w:val="0062312F"/>
    <w:rsid w:val="00625F2C"/>
    <w:rsid w:val="006507AB"/>
    <w:rsid w:val="006541C2"/>
    <w:rsid w:val="006618E9"/>
    <w:rsid w:val="00675F5A"/>
    <w:rsid w:val="0068194B"/>
    <w:rsid w:val="00692703"/>
    <w:rsid w:val="006A14C2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356"/>
    <w:rsid w:val="0079206B"/>
    <w:rsid w:val="00796076"/>
    <w:rsid w:val="007A2AA3"/>
    <w:rsid w:val="007C0566"/>
    <w:rsid w:val="007C606B"/>
    <w:rsid w:val="007D00E6"/>
    <w:rsid w:val="007E0A39"/>
    <w:rsid w:val="007E6A61"/>
    <w:rsid w:val="00801140"/>
    <w:rsid w:val="00803404"/>
    <w:rsid w:val="00830CD1"/>
    <w:rsid w:val="00834955"/>
    <w:rsid w:val="00855B59"/>
    <w:rsid w:val="00860461"/>
    <w:rsid w:val="0086487C"/>
    <w:rsid w:val="00870B20"/>
    <w:rsid w:val="008812D5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1696"/>
    <w:rsid w:val="009361BA"/>
    <w:rsid w:val="00944F78"/>
    <w:rsid w:val="009510E7"/>
    <w:rsid w:val="00952C89"/>
    <w:rsid w:val="009571D8"/>
    <w:rsid w:val="009650EA"/>
    <w:rsid w:val="00973EAB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52F1"/>
    <w:rsid w:val="00A16DAA"/>
    <w:rsid w:val="00A24162"/>
    <w:rsid w:val="00A25023"/>
    <w:rsid w:val="00A270EA"/>
    <w:rsid w:val="00A34BA2"/>
    <w:rsid w:val="00A36F27"/>
    <w:rsid w:val="00A42E32"/>
    <w:rsid w:val="00A45471"/>
    <w:rsid w:val="00A46E63"/>
    <w:rsid w:val="00A51DC5"/>
    <w:rsid w:val="00A52B30"/>
    <w:rsid w:val="00A53DE1"/>
    <w:rsid w:val="00A552A6"/>
    <w:rsid w:val="00A615E1"/>
    <w:rsid w:val="00A755E8"/>
    <w:rsid w:val="00A8293F"/>
    <w:rsid w:val="00A918F5"/>
    <w:rsid w:val="00A924A0"/>
    <w:rsid w:val="00A93A5D"/>
    <w:rsid w:val="00A95CA5"/>
    <w:rsid w:val="00AB2D0A"/>
    <w:rsid w:val="00AB32F8"/>
    <w:rsid w:val="00AB610B"/>
    <w:rsid w:val="00AB61C5"/>
    <w:rsid w:val="00AC26FA"/>
    <w:rsid w:val="00AD360E"/>
    <w:rsid w:val="00AD40FB"/>
    <w:rsid w:val="00AD782D"/>
    <w:rsid w:val="00AE56E8"/>
    <w:rsid w:val="00AE7650"/>
    <w:rsid w:val="00AF52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65F8"/>
    <w:rsid w:val="00BA1272"/>
    <w:rsid w:val="00BA1546"/>
    <w:rsid w:val="00BA615A"/>
    <w:rsid w:val="00BB4E51"/>
    <w:rsid w:val="00BD3DD9"/>
    <w:rsid w:val="00BD431F"/>
    <w:rsid w:val="00BE423E"/>
    <w:rsid w:val="00BE70D1"/>
    <w:rsid w:val="00BF61AC"/>
    <w:rsid w:val="00C02574"/>
    <w:rsid w:val="00C47FA6"/>
    <w:rsid w:val="00C57FC6"/>
    <w:rsid w:val="00C61E6E"/>
    <w:rsid w:val="00C66A7D"/>
    <w:rsid w:val="00C779DA"/>
    <w:rsid w:val="00C814F7"/>
    <w:rsid w:val="00CA38F5"/>
    <w:rsid w:val="00CA4B4D"/>
    <w:rsid w:val="00CB35C3"/>
    <w:rsid w:val="00CD323D"/>
    <w:rsid w:val="00CE4030"/>
    <w:rsid w:val="00CE64B3"/>
    <w:rsid w:val="00CF1A49"/>
    <w:rsid w:val="00D06088"/>
    <w:rsid w:val="00D0630C"/>
    <w:rsid w:val="00D12FCF"/>
    <w:rsid w:val="00D243A9"/>
    <w:rsid w:val="00D305E5"/>
    <w:rsid w:val="00D37CD3"/>
    <w:rsid w:val="00D66A52"/>
    <w:rsid w:val="00D66EFA"/>
    <w:rsid w:val="00D72A2D"/>
    <w:rsid w:val="00D74E7E"/>
    <w:rsid w:val="00D8397B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C75B7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295F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6196"/>
    <w:rsid w:val="00EE2CA8"/>
    <w:rsid w:val="00EF17E8"/>
    <w:rsid w:val="00EF51D9"/>
    <w:rsid w:val="00F12E5E"/>
    <w:rsid w:val="00F130DD"/>
    <w:rsid w:val="00F24884"/>
    <w:rsid w:val="00F476C4"/>
    <w:rsid w:val="00F61DF9"/>
    <w:rsid w:val="00F63C33"/>
    <w:rsid w:val="00F81960"/>
    <w:rsid w:val="00F8769D"/>
    <w:rsid w:val="00F9350C"/>
    <w:rsid w:val="00F94EB5"/>
    <w:rsid w:val="00F9624D"/>
    <w:rsid w:val="00FB31C1"/>
    <w:rsid w:val="00FB58F2"/>
    <w:rsid w:val="00FC4204"/>
    <w:rsid w:val="00FC6AEA"/>
    <w:rsid w:val="00FD3D13"/>
    <w:rsid w:val="00FD7C80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236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customStyle="1" w:styleId="Tabladecuadrcula1clara1">
    <w:name w:val="Tabla de cuadrícula 1 clara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customStyle="1" w:styleId="Tablanormal11">
    <w:name w:val="Tabla normal 1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eldiaz703.j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diaz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D2146B8730407390B7A2CBE4548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0F245-F9CD-4137-9CED-D61F0D3BD436}"/>
      </w:docPartPr>
      <w:docPartBody>
        <w:p w:rsidR="008B18B1" w:rsidRDefault="00C217C7">
          <w:pPr>
            <w:pStyle w:val="35D2146B8730407390B7A2CBE45480FA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17C7"/>
    <w:rsid w:val="00127ACA"/>
    <w:rsid w:val="00143186"/>
    <w:rsid w:val="003E398E"/>
    <w:rsid w:val="004C4DF6"/>
    <w:rsid w:val="00641AE0"/>
    <w:rsid w:val="00806758"/>
    <w:rsid w:val="00881676"/>
    <w:rsid w:val="008925EC"/>
    <w:rsid w:val="008B18B1"/>
    <w:rsid w:val="00994652"/>
    <w:rsid w:val="00C217C7"/>
    <w:rsid w:val="00D23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5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6D1A9993CE45B4908433C696D40A72">
    <w:name w:val="9D6D1A9993CE45B4908433C696D40A72"/>
    <w:rsid w:val="008925EC"/>
  </w:style>
  <w:style w:type="character" w:styleId="nfasisintenso">
    <w:name w:val="Intense Emphasis"/>
    <w:basedOn w:val="Fuentedeprrafopredeter"/>
    <w:uiPriority w:val="2"/>
    <w:rsid w:val="008925EC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ED073AFA330485DAFFC14158BAD63D9">
    <w:name w:val="EED073AFA330485DAFFC14158BAD63D9"/>
    <w:rsid w:val="008925EC"/>
  </w:style>
  <w:style w:type="paragraph" w:customStyle="1" w:styleId="268A8E0089604A629B6E864A8AE92B9C">
    <w:name w:val="268A8E0089604A629B6E864A8AE92B9C"/>
    <w:rsid w:val="008925EC"/>
  </w:style>
  <w:style w:type="paragraph" w:customStyle="1" w:styleId="35D2146B8730407390B7A2CBE45480FA">
    <w:name w:val="35D2146B8730407390B7A2CBE45480FA"/>
    <w:rsid w:val="008925EC"/>
  </w:style>
  <w:style w:type="paragraph" w:customStyle="1" w:styleId="5ECE880978F0432A812C161C3B8ABC44">
    <w:name w:val="5ECE880978F0432A812C161C3B8ABC44"/>
    <w:rsid w:val="008925EC"/>
  </w:style>
  <w:style w:type="paragraph" w:customStyle="1" w:styleId="B69B25C769C24D35BEE3730CBAC72275">
    <w:name w:val="B69B25C769C24D35BEE3730CBAC72275"/>
    <w:rsid w:val="008925EC"/>
  </w:style>
  <w:style w:type="paragraph" w:customStyle="1" w:styleId="74EA4D53A2774B58BF6F68EB9ECCB650">
    <w:name w:val="74EA4D53A2774B58BF6F68EB9ECCB650"/>
    <w:rsid w:val="008925EC"/>
  </w:style>
  <w:style w:type="paragraph" w:customStyle="1" w:styleId="5E420F88503749C2A6C99713367C8044">
    <w:name w:val="5E420F88503749C2A6C99713367C8044"/>
    <w:rsid w:val="008925EC"/>
  </w:style>
  <w:style w:type="paragraph" w:customStyle="1" w:styleId="F47933C5605B4300BBB7E108B0307249">
    <w:name w:val="F47933C5605B4300BBB7E108B0307249"/>
    <w:rsid w:val="008925EC"/>
  </w:style>
  <w:style w:type="paragraph" w:customStyle="1" w:styleId="F2C86BB90A0445F49F6AA81E47EF1EB2">
    <w:name w:val="F2C86BB90A0445F49F6AA81E47EF1EB2"/>
    <w:rsid w:val="008925EC"/>
  </w:style>
  <w:style w:type="paragraph" w:customStyle="1" w:styleId="380FC452ED554289AD6059B91EA3A052">
    <w:name w:val="380FC452ED554289AD6059B91EA3A052"/>
    <w:rsid w:val="008925EC"/>
  </w:style>
  <w:style w:type="paragraph" w:customStyle="1" w:styleId="D562920ADB164274B7BDDDB47C1B7704">
    <w:name w:val="D562920ADB164274B7BDDDB47C1B7704"/>
    <w:rsid w:val="008925EC"/>
  </w:style>
  <w:style w:type="paragraph" w:customStyle="1" w:styleId="D603387AAC7741FAB805968B790B99B0">
    <w:name w:val="D603387AAC7741FAB805968B790B99B0"/>
    <w:rsid w:val="008925EC"/>
  </w:style>
  <w:style w:type="paragraph" w:customStyle="1" w:styleId="80E5CDD4C5974B439C54C78180D40126">
    <w:name w:val="80E5CDD4C5974B439C54C78180D40126"/>
    <w:rsid w:val="008925EC"/>
  </w:style>
  <w:style w:type="paragraph" w:customStyle="1" w:styleId="5E93F6C3AD2D418AA2B030A41702CF67">
    <w:name w:val="5E93F6C3AD2D418AA2B030A41702CF67"/>
    <w:rsid w:val="008925EC"/>
  </w:style>
  <w:style w:type="character" w:styleId="Referenciasutil">
    <w:name w:val="Subtle Reference"/>
    <w:basedOn w:val="Fuentedeprrafopredeter"/>
    <w:uiPriority w:val="10"/>
    <w:qFormat/>
    <w:rsid w:val="008925EC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05D760204EA74849BFB945CF3849430F">
    <w:name w:val="05D760204EA74849BFB945CF3849430F"/>
    <w:rsid w:val="008925EC"/>
  </w:style>
  <w:style w:type="paragraph" w:customStyle="1" w:styleId="CFAE14BBAACB4FA18AECEC22EAEA5987">
    <w:name w:val="CFAE14BBAACB4FA18AECEC22EAEA5987"/>
    <w:rsid w:val="008925EC"/>
  </w:style>
  <w:style w:type="paragraph" w:customStyle="1" w:styleId="105B47F9C24A47F6BAEB4DAB6B191252">
    <w:name w:val="105B47F9C24A47F6BAEB4DAB6B191252"/>
    <w:rsid w:val="008925EC"/>
  </w:style>
  <w:style w:type="paragraph" w:customStyle="1" w:styleId="CC673ECE6B704A63A4D988BF671CF7C4">
    <w:name w:val="CC673ECE6B704A63A4D988BF671CF7C4"/>
    <w:rsid w:val="008925EC"/>
  </w:style>
  <w:style w:type="paragraph" w:customStyle="1" w:styleId="3090B291DA154C7586513749AC7F24D1">
    <w:name w:val="3090B291DA154C7586513749AC7F24D1"/>
    <w:rsid w:val="008925EC"/>
  </w:style>
  <w:style w:type="paragraph" w:customStyle="1" w:styleId="59249BE7C661493A94D27DD2531CBAB7">
    <w:name w:val="59249BE7C661493A94D27DD2531CBAB7"/>
    <w:rsid w:val="008925EC"/>
  </w:style>
  <w:style w:type="paragraph" w:customStyle="1" w:styleId="84407301A7FF44F7A86D159080CB3E75">
    <w:name w:val="84407301A7FF44F7A86D159080CB3E75"/>
    <w:rsid w:val="008925EC"/>
  </w:style>
  <w:style w:type="paragraph" w:customStyle="1" w:styleId="E5CB487C556447E29C0B7B4B67FE0DB0">
    <w:name w:val="E5CB487C556447E29C0B7B4B67FE0DB0"/>
    <w:rsid w:val="008925EC"/>
  </w:style>
  <w:style w:type="paragraph" w:customStyle="1" w:styleId="6A1F9CC252DE46F89611D1242200D741">
    <w:name w:val="6A1F9CC252DE46F89611D1242200D741"/>
    <w:rsid w:val="008925EC"/>
  </w:style>
  <w:style w:type="paragraph" w:customStyle="1" w:styleId="DCE4C0A9F52943DCB42D5A9EDE7BBE15">
    <w:name w:val="DCE4C0A9F52943DCB42D5A9EDE7BBE15"/>
    <w:rsid w:val="008925EC"/>
  </w:style>
  <w:style w:type="paragraph" w:customStyle="1" w:styleId="A099E79CEBC548EA991B38F302F2C077">
    <w:name w:val="A099E79CEBC548EA991B38F302F2C077"/>
    <w:rsid w:val="008925EC"/>
  </w:style>
  <w:style w:type="paragraph" w:customStyle="1" w:styleId="0827F36E49A64F52A4D5F5E699F02587">
    <w:name w:val="0827F36E49A64F52A4D5F5E699F02587"/>
    <w:rsid w:val="008925EC"/>
  </w:style>
  <w:style w:type="paragraph" w:customStyle="1" w:styleId="681B3C607AEF4B5AA26F1CF1D7507E0C">
    <w:name w:val="681B3C607AEF4B5AA26F1CF1D7507E0C"/>
    <w:rsid w:val="008925EC"/>
  </w:style>
  <w:style w:type="paragraph" w:customStyle="1" w:styleId="30A08F6406434C1EBBD20123B28141C5">
    <w:name w:val="30A08F6406434C1EBBD20123B28141C5"/>
    <w:rsid w:val="008925EC"/>
  </w:style>
  <w:style w:type="paragraph" w:customStyle="1" w:styleId="05E834CA10B24AE7A5E4D6927A060746">
    <w:name w:val="05E834CA10B24AE7A5E4D6927A060746"/>
    <w:rsid w:val="008925EC"/>
  </w:style>
  <w:style w:type="paragraph" w:customStyle="1" w:styleId="6C5F97831BB5421785A9415450386291">
    <w:name w:val="6C5F97831BB5421785A9415450386291"/>
    <w:rsid w:val="008925EC"/>
  </w:style>
  <w:style w:type="paragraph" w:customStyle="1" w:styleId="15A3C4284A7F46DB9D2272A6006D380B">
    <w:name w:val="15A3C4284A7F46DB9D2272A6006D380B"/>
    <w:rsid w:val="008925EC"/>
  </w:style>
  <w:style w:type="paragraph" w:customStyle="1" w:styleId="C445EBCA310D4F9B9DDDB0C9F36BBB11">
    <w:name w:val="C445EBCA310D4F9B9DDDB0C9F36BBB11"/>
    <w:rsid w:val="008925EC"/>
  </w:style>
  <w:style w:type="paragraph" w:customStyle="1" w:styleId="B015DB3D46724A34BE519FB958347CC4">
    <w:name w:val="B015DB3D46724A34BE519FB958347CC4"/>
    <w:rsid w:val="008925EC"/>
  </w:style>
  <w:style w:type="paragraph" w:customStyle="1" w:styleId="79334F7C0F7F4609AFEA40C57F08B646">
    <w:name w:val="79334F7C0F7F4609AFEA40C57F08B646"/>
    <w:rsid w:val="008925EC"/>
  </w:style>
  <w:style w:type="paragraph" w:customStyle="1" w:styleId="6A12D9D49FB846A39C0359C061D8824A">
    <w:name w:val="6A12D9D49FB846A39C0359C061D8824A"/>
    <w:rsid w:val="008925EC"/>
  </w:style>
  <w:style w:type="paragraph" w:customStyle="1" w:styleId="08ACEC1B46DC43F081D473AC6DE285DE">
    <w:name w:val="08ACEC1B46DC43F081D473AC6DE285DE"/>
    <w:rsid w:val="008925EC"/>
  </w:style>
  <w:style w:type="paragraph" w:customStyle="1" w:styleId="1EB59C9532434E5BA491690D93DB4F42">
    <w:name w:val="1EB59C9532434E5BA491690D93DB4F42"/>
    <w:rsid w:val="008925EC"/>
  </w:style>
  <w:style w:type="paragraph" w:customStyle="1" w:styleId="88B545CA77154776A82DDAC8BEFCCC17">
    <w:name w:val="88B545CA77154776A82DDAC8BEFCCC17"/>
    <w:rsid w:val="008925EC"/>
  </w:style>
  <w:style w:type="paragraph" w:customStyle="1" w:styleId="F2F8ACEE64BD47368382A88C96BFB603">
    <w:name w:val="F2F8ACEE64BD47368382A88C96BFB603"/>
    <w:rsid w:val="008925EC"/>
  </w:style>
  <w:style w:type="paragraph" w:customStyle="1" w:styleId="362819E7679E46E28AA9ADE5E25482C7">
    <w:name w:val="362819E7679E46E28AA9ADE5E25482C7"/>
    <w:rsid w:val="00892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2022-12-29T17:28:00Z</dcterms:created>
  <dcterms:modified xsi:type="dcterms:W3CDTF">2025-05-13T23:28:00Z</dcterms:modified>
</cp:coreProperties>
</file>